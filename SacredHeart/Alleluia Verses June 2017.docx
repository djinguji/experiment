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8E2" w:rsidRDefault="005458E2" w:rsidP="00CA5BB7">
      <w:pPr>
        <w:pStyle w:val="Heading1"/>
      </w:pPr>
    </w:p>
    <w:p w:rsidR="005458E2" w:rsidRDefault="005458E2" w:rsidP="00CA5BB7">
      <w:pPr>
        <w:pStyle w:val="Heading1"/>
      </w:pPr>
    </w:p>
    <w:p w:rsidR="005458E2" w:rsidRDefault="005458E2" w:rsidP="00CA5BB7">
      <w:pPr>
        <w:pStyle w:val="Heading1"/>
      </w:pPr>
    </w:p>
    <w:p w:rsidR="005458E2" w:rsidRDefault="005458E2" w:rsidP="00CA5BB7">
      <w:pPr>
        <w:pStyle w:val="Heading1"/>
      </w:pPr>
    </w:p>
    <w:p w:rsidR="005458E2" w:rsidRDefault="005458E2" w:rsidP="00CA5BB7">
      <w:pPr>
        <w:pStyle w:val="Heading1"/>
      </w:pPr>
    </w:p>
    <w:p w:rsidR="00CA5BB7" w:rsidRDefault="00CA5BB7" w:rsidP="00CA5BB7">
      <w:pPr>
        <w:pStyle w:val="Heading1"/>
      </w:pPr>
      <w:r>
        <w:t>Alleluia Verses, June 2017, Year A</w:t>
      </w:r>
    </w:p>
    <w:p w:rsidR="00745DF2" w:rsidRPr="00745DF2" w:rsidRDefault="00745DF2" w:rsidP="00745DF2">
      <w:pPr>
        <w:pStyle w:val="Heading1"/>
      </w:pPr>
      <w:r w:rsidRPr="00745DF2">
        <w:t>Pentecost A</w:t>
      </w:r>
    </w:p>
    <w:p w:rsidR="00745DF2" w:rsidRPr="00745DF2" w:rsidRDefault="00745DF2" w:rsidP="004F3D0B">
      <w:pPr>
        <w:pStyle w:val="Text"/>
      </w:pPr>
      <w:r w:rsidRPr="00745DF2">
        <w:t xml:space="preserve">Come, Holy Spirit, fill the </w:t>
      </w:r>
      <w:r>
        <w:t xml:space="preserve">| </w:t>
      </w:r>
      <w:r w:rsidRPr="00745DF2">
        <w:t xml:space="preserve">hearts of your faithful </w:t>
      </w:r>
      <w:r>
        <w:br/>
      </w:r>
      <w:r w:rsidRPr="00745DF2">
        <w:t xml:space="preserve">and kindle </w:t>
      </w:r>
      <w:r>
        <w:t xml:space="preserve">in them the | fire of your love. </w:t>
      </w:r>
    </w:p>
    <w:p w:rsidR="00745DF2" w:rsidRPr="00745DF2" w:rsidRDefault="00745DF2" w:rsidP="00745DF2">
      <w:pPr>
        <w:pStyle w:val="Heading1"/>
      </w:pPr>
      <w:r w:rsidRPr="00745DF2">
        <w:t>Trinity A</w:t>
      </w:r>
    </w:p>
    <w:p w:rsidR="00745DF2" w:rsidRPr="00745DF2" w:rsidRDefault="00745DF2" w:rsidP="004F3D0B">
      <w:pPr>
        <w:pStyle w:val="Text"/>
      </w:pPr>
      <w:r w:rsidRPr="00745DF2">
        <w:t>Glory to the Father, and to th</w:t>
      </w:r>
      <w:r>
        <w:t>e Son, and to | the Ho-</w:t>
      </w:r>
      <w:proofErr w:type="spellStart"/>
      <w:r>
        <w:t>ly</w:t>
      </w:r>
      <w:proofErr w:type="spellEnd"/>
      <w:r>
        <w:t xml:space="preserve"> Spirit; </w:t>
      </w:r>
      <w:r>
        <w:br/>
      </w:r>
      <w:r w:rsidRPr="00745DF2">
        <w:t>to God who is</w:t>
      </w:r>
      <w:r>
        <w:t xml:space="preserve">, who was, and </w:t>
      </w:r>
      <w:r w:rsidR="004F3D0B">
        <w:t xml:space="preserve">| </w:t>
      </w:r>
      <w:r>
        <w:t xml:space="preserve">who is to come. </w:t>
      </w:r>
    </w:p>
    <w:p w:rsidR="00745DF2" w:rsidRPr="00745DF2" w:rsidRDefault="00745DF2" w:rsidP="00745DF2">
      <w:pPr>
        <w:pStyle w:val="Heading1"/>
      </w:pPr>
      <w:r w:rsidRPr="00745DF2">
        <w:t>Corpus Christi A</w:t>
      </w:r>
    </w:p>
    <w:p w:rsidR="00745DF2" w:rsidRPr="00745DF2" w:rsidRDefault="00745DF2" w:rsidP="00745DF2">
      <w:pPr>
        <w:pStyle w:val="Text"/>
      </w:pPr>
      <w:r w:rsidRPr="00745DF2">
        <w:t xml:space="preserve">I am the living bread that came down from </w:t>
      </w:r>
      <w:proofErr w:type="spellStart"/>
      <w:r w:rsidRPr="00745DF2">
        <w:t>hea</w:t>
      </w:r>
      <w:proofErr w:type="spellEnd"/>
      <w:r>
        <w:t>-|-</w:t>
      </w:r>
      <w:proofErr w:type="spellStart"/>
      <w:r w:rsidRPr="00745DF2">
        <w:t>ven</w:t>
      </w:r>
      <w:proofErr w:type="spellEnd"/>
      <w:r w:rsidRPr="00745DF2">
        <w:t xml:space="preserve">, says the Lord; </w:t>
      </w:r>
      <w:r>
        <w:br/>
      </w:r>
      <w:r w:rsidRPr="00745DF2">
        <w:t>whoever eats</w:t>
      </w:r>
      <w:r>
        <w:t xml:space="preserve"> this bread | will live for-ever. </w:t>
      </w:r>
    </w:p>
    <w:p w:rsidR="00745DF2" w:rsidRPr="00745DF2" w:rsidRDefault="00745DF2" w:rsidP="00745DF2">
      <w:pPr>
        <w:pStyle w:val="Heading1"/>
      </w:pPr>
      <w:r w:rsidRPr="00745DF2">
        <w:t>OT 12 A</w:t>
      </w:r>
    </w:p>
    <w:p w:rsidR="00745DF2" w:rsidRPr="00745DF2" w:rsidRDefault="00745DF2" w:rsidP="00745DF2">
      <w:pPr>
        <w:pStyle w:val="Text"/>
      </w:pPr>
      <w:r w:rsidRPr="00745DF2">
        <w:t xml:space="preserve">The Spirit of truth will testify to </w:t>
      </w:r>
      <w:r>
        <w:t xml:space="preserve">| </w:t>
      </w:r>
      <w:r w:rsidRPr="00745DF2">
        <w:t>me, says the Lor</w:t>
      </w:r>
      <w:r>
        <w:t xml:space="preserve">d; </w:t>
      </w:r>
      <w:r>
        <w:br/>
        <w:t xml:space="preserve">and you al-|-so will </w:t>
      </w:r>
      <w:proofErr w:type="spellStart"/>
      <w:r>
        <w:t>i-dentify</w:t>
      </w:r>
      <w:proofErr w:type="spellEnd"/>
      <w:r>
        <w:t xml:space="preserve">. </w:t>
      </w:r>
    </w:p>
    <w:p w:rsidR="00E75F4C" w:rsidRDefault="00E75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75F4C" w:rsidRDefault="00E75F4C" w:rsidP="00E75F4C">
      <w:pPr>
        <w:pStyle w:val="Heading1"/>
      </w:pPr>
    </w:p>
    <w:p w:rsidR="00E75F4C" w:rsidRDefault="00E75F4C" w:rsidP="00E75F4C">
      <w:pPr>
        <w:pStyle w:val="Heading1"/>
      </w:pPr>
    </w:p>
    <w:p w:rsidR="00E75F4C" w:rsidRDefault="00E75F4C" w:rsidP="00E75F4C">
      <w:pPr>
        <w:pStyle w:val="Heading1"/>
      </w:pPr>
    </w:p>
    <w:p w:rsidR="00E75F4C" w:rsidRDefault="00E75F4C" w:rsidP="00E75F4C">
      <w:pPr>
        <w:pStyle w:val="Heading1"/>
      </w:pPr>
    </w:p>
    <w:p w:rsidR="00E75F4C" w:rsidRDefault="00E75F4C" w:rsidP="00E75F4C">
      <w:pPr>
        <w:pStyle w:val="Heading1"/>
      </w:pPr>
    </w:p>
    <w:p w:rsidR="00E75F4C" w:rsidRDefault="00E75F4C" w:rsidP="00E75F4C">
      <w:pPr>
        <w:pStyle w:val="Heading1"/>
      </w:pPr>
      <w:r>
        <w:t>Alleluia Verses, Ju</w:t>
      </w:r>
      <w:r>
        <w:t>ly</w:t>
      </w:r>
      <w:r>
        <w:t xml:space="preserve"> 2017, Year A</w:t>
      </w:r>
    </w:p>
    <w:p w:rsidR="00E75F4C" w:rsidRPr="00745DF2" w:rsidRDefault="00E75F4C" w:rsidP="00E75F4C">
      <w:pPr>
        <w:pStyle w:val="Heading1"/>
      </w:pPr>
      <w:r>
        <w:t>OT 13</w:t>
      </w:r>
      <w:r w:rsidRPr="00745DF2">
        <w:t xml:space="preserve"> A</w:t>
      </w:r>
    </w:p>
    <w:p w:rsidR="00E75F4C" w:rsidRPr="00745DF2" w:rsidRDefault="00E75F4C" w:rsidP="00E75F4C">
      <w:pPr>
        <w:pStyle w:val="Text"/>
      </w:pPr>
      <w:r>
        <w:t xml:space="preserve">You are a </w:t>
      </w:r>
      <w:proofErr w:type="spellStart"/>
      <w:r>
        <w:t>cho</w:t>
      </w:r>
      <w:proofErr w:type="spellEnd"/>
      <w:r>
        <w:t>-|-</w:t>
      </w:r>
      <w:proofErr w:type="spellStart"/>
      <w:r>
        <w:t>sen</w:t>
      </w:r>
      <w:proofErr w:type="spellEnd"/>
      <w:r>
        <w:t xml:space="preserve"> race, a royal priesthood, | a holy nation</w:t>
      </w:r>
      <w:proofErr w:type="gramStart"/>
      <w:r>
        <w:t>;</w:t>
      </w:r>
      <w:proofErr w:type="gramEnd"/>
      <w:r>
        <w:br/>
        <w:t>Announce the praises of him,* who called you out of darkness into his | wonderful light.</w:t>
      </w:r>
    </w:p>
    <w:p w:rsidR="00E75F4C" w:rsidRPr="00745DF2" w:rsidRDefault="00E75F4C" w:rsidP="00E75F4C">
      <w:pPr>
        <w:pStyle w:val="Heading1"/>
      </w:pPr>
      <w:r>
        <w:t>O</w:t>
      </w:r>
      <w:r>
        <w:t>T 14</w:t>
      </w:r>
      <w:r w:rsidRPr="00745DF2">
        <w:t xml:space="preserve"> A</w:t>
      </w:r>
    </w:p>
    <w:p w:rsidR="00E75F4C" w:rsidRPr="00745DF2" w:rsidRDefault="00E75F4C" w:rsidP="00E75F4C">
      <w:pPr>
        <w:pStyle w:val="Text"/>
      </w:pPr>
      <w:r>
        <w:t>Blessed are you, Father, Lord of | heaven and earth</w:t>
      </w:r>
      <w:proofErr w:type="gramStart"/>
      <w:r>
        <w:t>;</w:t>
      </w:r>
      <w:proofErr w:type="gramEnd"/>
      <w:r>
        <w:br/>
        <w:t xml:space="preserve">You have revealed to little ones the </w:t>
      </w:r>
      <w:proofErr w:type="spellStart"/>
      <w:r>
        <w:t>myste</w:t>
      </w:r>
      <w:proofErr w:type="spellEnd"/>
      <w:r>
        <w:t>-|-</w:t>
      </w:r>
      <w:proofErr w:type="spellStart"/>
      <w:r>
        <w:t>ries</w:t>
      </w:r>
      <w:proofErr w:type="spellEnd"/>
      <w:r>
        <w:t xml:space="preserve"> of the kingdom.</w:t>
      </w:r>
    </w:p>
    <w:p w:rsidR="00E75F4C" w:rsidRPr="00745DF2" w:rsidRDefault="00E75F4C" w:rsidP="00E75F4C">
      <w:pPr>
        <w:pStyle w:val="Heading1"/>
      </w:pPr>
      <w:r>
        <w:t>O</w:t>
      </w:r>
      <w:r>
        <w:t>T 15</w:t>
      </w:r>
      <w:r w:rsidRPr="00745DF2">
        <w:t xml:space="preserve"> A</w:t>
      </w:r>
    </w:p>
    <w:p w:rsidR="00E75F4C" w:rsidRPr="00745DF2" w:rsidRDefault="00E75F4C" w:rsidP="00E75F4C">
      <w:pPr>
        <w:pStyle w:val="Text"/>
      </w:pPr>
      <w:r>
        <w:t>The seed | is the word of God, | Christ is the sower.</w:t>
      </w:r>
      <w:r>
        <w:br/>
        <w:t>All to come to him will | have life forever.</w:t>
      </w:r>
    </w:p>
    <w:p w:rsidR="00E75F4C" w:rsidRPr="00745DF2" w:rsidRDefault="00E75F4C" w:rsidP="00E75F4C">
      <w:pPr>
        <w:pStyle w:val="Heading1"/>
      </w:pPr>
      <w:r>
        <w:t>O</w:t>
      </w:r>
      <w:r>
        <w:t>T 16</w:t>
      </w:r>
      <w:r w:rsidRPr="00745DF2">
        <w:t xml:space="preserve"> A</w:t>
      </w:r>
    </w:p>
    <w:p w:rsidR="00E75F4C" w:rsidRPr="00745DF2" w:rsidRDefault="00E75F4C" w:rsidP="00E75F4C">
      <w:pPr>
        <w:pStyle w:val="Text"/>
      </w:pPr>
      <w:r>
        <w:t>Blessed are you, Father, Lord of | heaven and earth</w:t>
      </w:r>
      <w:proofErr w:type="gramStart"/>
      <w:r>
        <w:t>;</w:t>
      </w:r>
      <w:proofErr w:type="gramEnd"/>
      <w:r>
        <w:br/>
        <w:t xml:space="preserve">You have revealed to little ones the </w:t>
      </w:r>
      <w:proofErr w:type="spellStart"/>
      <w:r>
        <w:t>myste</w:t>
      </w:r>
      <w:proofErr w:type="spellEnd"/>
      <w:r>
        <w:t>-|-</w:t>
      </w:r>
      <w:proofErr w:type="spellStart"/>
      <w:r>
        <w:t>ries</w:t>
      </w:r>
      <w:proofErr w:type="spellEnd"/>
      <w:r>
        <w:t xml:space="preserve"> of the kingdom.</w:t>
      </w:r>
    </w:p>
    <w:p w:rsidR="00E75F4C" w:rsidRPr="00745DF2" w:rsidRDefault="00E75F4C" w:rsidP="00E75F4C">
      <w:pPr>
        <w:pStyle w:val="Text"/>
      </w:pPr>
    </w:p>
    <w:p w:rsidR="00E75F4C" w:rsidRPr="00745DF2" w:rsidRDefault="00E75F4C" w:rsidP="00E75F4C">
      <w:pPr>
        <w:pStyle w:val="Heading1"/>
      </w:pPr>
      <w:r>
        <w:t>O</w:t>
      </w:r>
      <w:r>
        <w:t>T 17</w:t>
      </w:r>
      <w:r w:rsidRPr="00745DF2">
        <w:t xml:space="preserve"> A</w:t>
      </w:r>
    </w:p>
    <w:p w:rsidR="00E75F4C" w:rsidRPr="00745DF2" w:rsidRDefault="00E75F4C" w:rsidP="00E75F4C">
      <w:pPr>
        <w:pStyle w:val="Text"/>
      </w:pPr>
      <w:r>
        <w:t>Blessed are you, Father, Lord of | heaven and earth</w:t>
      </w:r>
      <w:proofErr w:type="gramStart"/>
      <w:r>
        <w:t>;</w:t>
      </w:r>
      <w:proofErr w:type="gramEnd"/>
      <w:r>
        <w:br/>
        <w:t xml:space="preserve">You have revealed to little ones the </w:t>
      </w:r>
      <w:proofErr w:type="spellStart"/>
      <w:r>
        <w:t>myste</w:t>
      </w:r>
      <w:proofErr w:type="spellEnd"/>
      <w:r>
        <w:t>-|-</w:t>
      </w:r>
      <w:proofErr w:type="spellStart"/>
      <w:r>
        <w:t>ries</w:t>
      </w:r>
      <w:proofErr w:type="spellEnd"/>
      <w:r>
        <w:t xml:space="preserve"> of the kingdom.</w:t>
      </w:r>
    </w:p>
    <w:p w:rsidR="00AC47CD" w:rsidRPr="004A7CC6" w:rsidRDefault="00AC47CD" w:rsidP="004A7CC6">
      <w:pPr>
        <w:pStyle w:val="Text"/>
      </w:pPr>
      <w:bookmarkStart w:id="0" w:name="_GoBack"/>
      <w:bookmarkEnd w:id="0"/>
    </w:p>
    <w:sectPr w:rsidR="00AC47CD" w:rsidRPr="004A7CC6" w:rsidSect="004F3D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F2"/>
    <w:rsid w:val="004A7CC6"/>
    <w:rsid w:val="004F3D0B"/>
    <w:rsid w:val="005458E2"/>
    <w:rsid w:val="00745DF2"/>
    <w:rsid w:val="00AC47CD"/>
    <w:rsid w:val="00CA5BB7"/>
    <w:rsid w:val="00E35D0A"/>
    <w:rsid w:val="00E7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"/>
    <w:link w:val="Heading1Char"/>
    <w:uiPriority w:val="9"/>
    <w:qFormat/>
    <w:rsid w:val="00745DF2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F2"/>
    <w:rPr>
      <w:rFonts w:ascii="Times New Roman" w:eastAsiaTheme="majorEastAsia" w:hAnsi="Times New Roman" w:cstheme="majorBidi"/>
      <w:sz w:val="32"/>
      <w:szCs w:val="32"/>
    </w:rPr>
  </w:style>
  <w:style w:type="paragraph" w:customStyle="1" w:styleId="Text">
    <w:name w:val="Text"/>
    <w:basedOn w:val="Normal"/>
    <w:next w:val="Heading1"/>
    <w:qFormat/>
    <w:rsid w:val="00745DF2"/>
    <w:pPr>
      <w:spacing w:after="0" w:line="276" w:lineRule="auto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0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"/>
    <w:link w:val="Heading1Char"/>
    <w:uiPriority w:val="9"/>
    <w:qFormat/>
    <w:rsid w:val="00745DF2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F2"/>
    <w:rPr>
      <w:rFonts w:ascii="Times New Roman" w:eastAsiaTheme="majorEastAsia" w:hAnsi="Times New Roman" w:cstheme="majorBidi"/>
      <w:sz w:val="32"/>
      <w:szCs w:val="32"/>
    </w:rPr>
  </w:style>
  <w:style w:type="paragraph" w:customStyle="1" w:styleId="Text">
    <w:name w:val="Text"/>
    <w:basedOn w:val="Normal"/>
    <w:next w:val="Heading1"/>
    <w:qFormat/>
    <w:rsid w:val="00745DF2"/>
    <w:pPr>
      <w:spacing w:after="0" w:line="276" w:lineRule="auto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Dan Jinguji</cp:lastModifiedBy>
  <cp:revision>7</cp:revision>
  <cp:lastPrinted>2017-06-30T16:36:00Z</cp:lastPrinted>
  <dcterms:created xsi:type="dcterms:W3CDTF">2017-05-25T17:15:00Z</dcterms:created>
  <dcterms:modified xsi:type="dcterms:W3CDTF">2017-06-30T16:39:00Z</dcterms:modified>
</cp:coreProperties>
</file>